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5CB" w:rsidRPr="005D55CB" w:rsidRDefault="005D55CB">
      <w:pPr>
        <w:rPr>
          <w:vanish/>
        </w:rPr>
      </w:pPr>
      <w:bookmarkStart w:id="0" w:name="_GoBack"/>
      <w:bookmarkEnd w:id="0"/>
    </w:p>
    <w:sectPr w:rsidR="005D55CB" w:rsidRPr="005D55CB" w:rsidSect="00636D78">
      <w:headerReference w:type="default" r:id="rId7"/>
      <w:pgSz w:w="12240" w:h="15840" w:code="1"/>
      <w:pgMar w:top="1440" w:right="108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1F6" w:rsidRDefault="00B031F6">
      <w:r>
        <w:separator/>
      </w:r>
    </w:p>
  </w:endnote>
  <w:endnote w:type="continuationSeparator" w:id="0">
    <w:p w:rsidR="00B031F6" w:rsidRDefault="00B0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1F6" w:rsidRDefault="00B031F6">
      <w:r>
        <w:separator/>
      </w:r>
    </w:p>
  </w:footnote>
  <w:footnote w:type="continuationSeparator" w:id="0">
    <w:p w:rsidR="00B031F6" w:rsidRDefault="00B03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E36" w:rsidRDefault="00030E36" w:rsidP="00B907E9">
    <w:pPr>
      <w:pStyle w:val="p1"/>
      <w:rPr>
        <w:rFonts w:ascii="Arial" w:hAnsi="Arial" w:cs="Arial"/>
        <w:b/>
        <w:bCs/>
        <w:sz w:val="38"/>
        <w:szCs w:val="38"/>
      </w:rPr>
    </w:pPr>
    <w:r>
      <w:rPr>
        <w:rFonts w:ascii="Arial" w:hAnsi="Arial" w:cs="Arial"/>
        <w:b/>
        <w:bCs/>
        <w:sz w:val="66"/>
        <w:szCs w:val="66"/>
      </w:rPr>
      <w:t>UNITE</w:t>
    </w:r>
    <w:r w:rsidRPr="006C1D0C">
      <w:rPr>
        <w:rFonts w:ascii="Arial" w:hAnsi="Arial" w:cs="Arial"/>
        <w:b/>
        <w:bCs/>
        <w:color w:val="FF0000"/>
        <w:sz w:val="66"/>
        <w:szCs w:val="66"/>
      </w:rPr>
      <w:t>HERE</w:t>
    </w:r>
    <w:r>
      <w:rPr>
        <w:rFonts w:ascii="Arial" w:hAnsi="Arial" w:cs="Arial"/>
        <w:b/>
        <w:bCs/>
        <w:sz w:val="66"/>
        <w:szCs w:val="66"/>
      </w:rPr>
      <w:t xml:space="preserve">! </w:t>
    </w:r>
    <w:bookmarkStart w:id="1" w:name="Union"/>
    <w:r w:rsidRPr="004E33A4">
      <w:rPr>
        <w:rFonts w:ascii="Arial" w:hAnsi="Arial" w:cs="Arial"/>
        <w:b/>
        <w:bCs/>
        <w:color w:val="0000FF"/>
        <w:sz w:val="66"/>
        <w:szCs w:val="38"/>
      </w:rPr>
      <w:t>Local</w:t>
    </w:r>
    <w:r w:rsidR="00005756">
      <w:rPr>
        <w:rFonts w:ascii="Arial" w:hAnsi="Arial" w:cs="Arial"/>
        <w:b/>
        <w:bCs/>
        <w:color w:val="0000FF"/>
        <w:sz w:val="66"/>
        <w:szCs w:val="38"/>
      </w:rPr>
      <w:t xml:space="preserve"> 2850</w:t>
    </w:r>
    <w:bookmarkEnd w:id="1"/>
  </w:p>
  <w:p w:rsidR="00030E36" w:rsidRDefault="00E35CA8" w:rsidP="00B907E9">
    <w:pPr>
      <w:pStyle w:val="p2"/>
      <w:rPr>
        <w:rFonts w:ascii="Arial" w:hAnsi="Arial" w:cs="Arial"/>
        <w:b/>
      </w:rPr>
    </w:pPr>
    <w:r>
      <w:rPr>
        <w:rFonts w:ascii="Arial" w:hAnsi="Arial" w:cs="Arial"/>
        <w:bCs/>
        <w:sz w:val="32"/>
        <w:szCs w:val="32"/>
      </w:rPr>
      <w:t>1440</w:t>
    </w:r>
    <w:r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</w:rPr>
      <w:t xml:space="preserve">Broadway, Suite 208, </w:t>
    </w:r>
    <w:smartTag w:uri="urn:schemas-microsoft-com:office:smarttags" w:element="City">
      <w:r w:rsidR="00030E36" w:rsidRPr="00B907E9">
        <w:rPr>
          <w:rFonts w:ascii="Arial" w:hAnsi="Arial" w:cs="Arial"/>
          <w:b/>
        </w:rPr>
        <w:t>Oakland</w:t>
      </w:r>
    </w:smartTag>
    <w:r w:rsidR="00030E36" w:rsidRPr="00B907E9">
      <w:rPr>
        <w:rFonts w:ascii="Arial" w:hAnsi="Arial" w:cs="Arial"/>
        <w:b/>
      </w:rPr>
      <w:t xml:space="preserve">, </w:t>
    </w:r>
    <w:smartTag w:uri="urn:schemas-microsoft-com:office:smarttags" w:element="State">
      <w:r w:rsidR="00030E36" w:rsidRPr="00B907E9">
        <w:rPr>
          <w:rFonts w:ascii="Arial" w:hAnsi="Arial" w:cs="Arial"/>
          <w:b/>
        </w:rPr>
        <w:t>CA</w:t>
      </w:r>
    </w:smartTag>
    <w:r w:rsidR="00030E36" w:rsidRPr="00B907E9">
      <w:rPr>
        <w:rFonts w:ascii="Arial" w:hAnsi="Arial" w:cs="Arial"/>
        <w:b/>
      </w:rPr>
      <w:t xml:space="preserve"> </w:t>
    </w:r>
    <w:smartTag w:uri="urn:schemas-microsoft-com:office:smarttags" w:element="PostalCode">
      <w:r w:rsidR="00011485" w:rsidRPr="00B907E9">
        <w:rPr>
          <w:rFonts w:ascii="Arial" w:hAnsi="Arial" w:cs="Arial"/>
          <w:b/>
        </w:rPr>
        <w:t>94612</w:t>
      </w:r>
    </w:smartTag>
    <w:r w:rsidR="00011485" w:rsidRPr="00B907E9">
      <w:rPr>
        <w:rFonts w:ascii="Arial" w:hAnsi="Arial" w:cs="Arial"/>
        <w:b/>
      </w:rPr>
      <w:t xml:space="preserve"> (</w:t>
    </w:r>
    <w:r w:rsidR="003D2589">
      <w:rPr>
        <w:rFonts w:ascii="Arial" w:hAnsi="Arial" w:cs="Arial"/>
        <w:b/>
      </w:rPr>
      <w:t>888</w:t>
    </w:r>
    <w:r w:rsidR="00011485">
      <w:rPr>
        <w:rFonts w:ascii="Arial" w:hAnsi="Arial" w:cs="Arial"/>
        <w:b/>
      </w:rPr>
      <w:t xml:space="preserve">) </w:t>
    </w:r>
    <w:r w:rsidR="003D2589">
      <w:rPr>
        <w:rFonts w:ascii="Arial" w:hAnsi="Arial" w:cs="Arial"/>
        <w:b/>
      </w:rPr>
      <w:t>503-4848</w:t>
    </w:r>
    <w:r w:rsidR="00030E36" w:rsidRPr="00B907E9">
      <w:rPr>
        <w:rFonts w:ascii="Arial" w:hAnsi="Arial" w:cs="Arial"/>
        <w:b/>
      </w:rPr>
      <w:t xml:space="preserve"> Fax: </w:t>
    </w:r>
    <w:r w:rsidR="00011485">
      <w:rPr>
        <w:rFonts w:ascii="Arial" w:hAnsi="Arial" w:cs="Arial"/>
        <w:b/>
      </w:rPr>
      <w:t>(</w:t>
    </w:r>
    <w:smartTag w:uri="urn:schemas-microsoft-com:office:smarttags" w:element="PersonName">
      <w:r w:rsidR="00030E36" w:rsidRPr="00B907E9">
        <w:rPr>
          <w:rFonts w:ascii="Arial" w:hAnsi="Arial" w:cs="Arial"/>
          <w:b/>
        </w:rPr>
        <w:t>510</w:t>
      </w:r>
    </w:smartTag>
    <w:r w:rsidR="00011485">
      <w:rPr>
        <w:rFonts w:ascii="Arial" w:hAnsi="Arial" w:cs="Arial"/>
        <w:b/>
      </w:rPr>
      <w:t xml:space="preserve">) </w:t>
    </w:r>
    <w:r w:rsidR="00030E36" w:rsidRPr="00B907E9">
      <w:rPr>
        <w:rFonts w:ascii="Arial" w:hAnsi="Arial" w:cs="Arial"/>
        <w:b/>
      </w:rPr>
      <w:t>893-</w:t>
    </w:r>
    <w:r w:rsidR="00530957">
      <w:rPr>
        <w:rFonts w:ascii="Arial" w:hAnsi="Arial" w:cs="Arial"/>
        <w:b/>
      </w:rPr>
      <w:t>0709</w:t>
    </w:r>
  </w:p>
  <w:p w:rsidR="00030E36" w:rsidRPr="00457FD6" w:rsidRDefault="00011485" w:rsidP="00B907E9">
    <w:pPr>
      <w:pStyle w:val="p2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1492"/>
    <w:multiLevelType w:val="hybridMultilevel"/>
    <w:tmpl w:val="924A84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A2EC0"/>
    <w:multiLevelType w:val="hybridMultilevel"/>
    <w:tmpl w:val="75EEBB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56"/>
    <w:rsid w:val="000009FC"/>
    <w:rsid w:val="00005756"/>
    <w:rsid w:val="00010733"/>
    <w:rsid w:val="00011485"/>
    <w:rsid w:val="00030E36"/>
    <w:rsid w:val="000B08A2"/>
    <w:rsid w:val="000B3F18"/>
    <w:rsid w:val="00147E2B"/>
    <w:rsid w:val="001569F6"/>
    <w:rsid w:val="00193BE8"/>
    <w:rsid w:val="00197E96"/>
    <w:rsid w:val="00221530"/>
    <w:rsid w:val="002320C4"/>
    <w:rsid w:val="0023355E"/>
    <w:rsid w:val="00262685"/>
    <w:rsid w:val="002A492E"/>
    <w:rsid w:val="002B49CE"/>
    <w:rsid w:val="002E24B2"/>
    <w:rsid w:val="002E277D"/>
    <w:rsid w:val="002F0792"/>
    <w:rsid w:val="00302AD3"/>
    <w:rsid w:val="003324A6"/>
    <w:rsid w:val="003505CC"/>
    <w:rsid w:val="00381687"/>
    <w:rsid w:val="003D2589"/>
    <w:rsid w:val="003E3FDA"/>
    <w:rsid w:val="004526F2"/>
    <w:rsid w:val="004C27FE"/>
    <w:rsid w:val="004C374C"/>
    <w:rsid w:val="004C644C"/>
    <w:rsid w:val="004D5542"/>
    <w:rsid w:val="004E33A4"/>
    <w:rsid w:val="00525F87"/>
    <w:rsid w:val="00530957"/>
    <w:rsid w:val="00581754"/>
    <w:rsid w:val="005A74A9"/>
    <w:rsid w:val="005C208A"/>
    <w:rsid w:val="005C54C5"/>
    <w:rsid w:val="005D55CB"/>
    <w:rsid w:val="005F6062"/>
    <w:rsid w:val="00636D78"/>
    <w:rsid w:val="006437FC"/>
    <w:rsid w:val="006459AC"/>
    <w:rsid w:val="00667CDF"/>
    <w:rsid w:val="00696543"/>
    <w:rsid w:val="006E70EE"/>
    <w:rsid w:val="006F6CDD"/>
    <w:rsid w:val="00725036"/>
    <w:rsid w:val="0076548E"/>
    <w:rsid w:val="007D6F97"/>
    <w:rsid w:val="00837852"/>
    <w:rsid w:val="00844070"/>
    <w:rsid w:val="008544F3"/>
    <w:rsid w:val="008822A7"/>
    <w:rsid w:val="008B4B03"/>
    <w:rsid w:val="009132EC"/>
    <w:rsid w:val="00963ED2"/>
    <w:rsid w:val="00A1451E"/>
    <w:rsid w:val="00A36EEE"/>
    <w:rsid w:val="00A3783F"/>
    <w:rsid w:val="00A37A07"/>
    <w:rsid w:val="00A51551"/>
    <w:rsid w:val="00A85848"/>
    <w:rsid w:val="00AB461D"/>
    <w:rsid w:val="00AC4799"/>
    <w:rsid w:val="00B03068"/>
    <w:rsid w:val="00B031F6"/>
    <w:rsid w:val="00B5701F"/>
    <w:rsid w:val="00B907E9"/>
    <w:rsid w:val="00BC2435"/>
    <w:rsid w:val="00BF5FEE"/>
    <w:rsid w:val="00C02574"/>
    <w:rsid w:val="00C34079"/>
    <w:rsid w:val="00C662B9"/>
    <w:rsid w:val="00C6753D"/>
    <w:rsid w:val="00C71CD3"/>
    <w:rsid w:val="00CA78F3"/>
    <w:rsid w:val="00CE0F7E"/>
    <w:rsid w:val="00CF0FC6"/>
    <w:rsid w:val="00D73004"/>
    <w:rsid w:val="00D927A2"/>
    <w:rsid w:val="00DB421A"/>
    <w:rsid w:val="00DC1FB1"/>
    <w:rsid w:val="00DD5146"/>
    <w:rsid w:val="00DF7430"/>
    <w:rsid w:val="00E019B0"/>
    <w:rsid w:val="00E06520"/>
    <w:rsid w:val="00E35CA8"/>
    <w:rsid w:val="00E8085F"/>
    <w:rsid w:val="00E839A9"/>
    <w:rsid w:val="00E9410D"/>
    <w:rsid w:val="00EC3815"/>
    <w:rsid w:val="00ED5A56"/>
    <w:rsid w:val="00F15742"/>
    <w:rsid w:val="00F558FD"/>
    <w:rsid w:val="00F660CF"/>
    <w:rsid w:val="00F74578"/>
    <w:rsid w:val="00F752F8"/>
    <w:rsid w:val="00F96FB3"/>
    <w:rsid w:val="00FE0CE3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A013AEB7-39D1-4B88-843B-66F76BDB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D5A5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D5A56"/>
    <w:pPr>
      <w:jc w:val="both"/>
    </w:pPr>
  </w:style>
  <w:style w:type="paragraph" w:styleId="BalloonText">
    <w:name w:val="Balloon Text"/>
    <w:basedOn w:val="Normal"/>
    <w:semiHidden/>
    <w:rsid w:val="006437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07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07E9"/>
    <w:pPr>
      <w:tabs>
        <w:tab w:val="center" w:pos="4320"/>
        <w:tab w:val="right" w:pos="8640"/>
      </w:tabs>
    </w:pPr>
  </w:style>
  <w:style w:type="paragraph" w:customStyle="1" w:styleId="p1">
    <w:name w:val="p1"/>
    <w:basedOn w:val="Normal"/>
    <w:rsid w:val="00B907E9"/>
    <w:pPr>
      <w:widowControl w:val="0"/>
      <w:tabs>
        <w:tab w:val="left" w:pos="204"/>
      </w:tabs>
      <w:autoSpaceDE w:val="0"/>
      <w:autoSpaceDN w:val="0"/>
      <w:adjustRightInd w:val="0"/>
    </w:pPr>
    <w:rPr>
      <w:szCs w:val="24"/>
    </w:rPr>
  </w:style>
  <w:style w:type="paragraph" w:customStyle="1" w:styleId="p2">
    <w:name w:val="p2"/>
    <w:basedOn w:val="Normal"/>
    <w:rsid w:val="00B907E9"/>
    <w:pPr>
      <w:widowControl w:val="0"/>
      <w:tabs>
        <w:tab w:val="left" w:pos="204"/>
      </w:tabs>
      <w:autoSpaceDE w:val="0"/>
      <w:autoSpaceDN w:val="0"/>
      <w:adjustRightInd w:val="0"/>
    </w:pPr>
    <w:rPr>
      <w:szCs w:val="24"/>
    </w:rPr>
  </w:style>
  <w:style w:type="paragraph" w:customStyle="1" w:styleId="p4">
    <w:name w:val="p4"/>
    <w:basedOn w:val="Normal"/>
    <w:rsid w:val="00C662B9"/>
    <w:pPr>
      <w:widowControl w:val="0"/>
      <w:tabs>
        <w:tab w:val="left" w:pos="1054"/>
      </w:tabs>
      <w:autoSpaceDE w:val="0"/>
      <w:autoSpaceDN w:val="0"/>
      <w:adjustRightInd w:val="0"/>
      <w:ind w:left="386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Local_2850\Griev\Letters\1%20General%20Grievance%20-%20Re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 General Grievance - Rep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14, 2006</vt:lpstr>
    </vt:vector>
  </TitlesOfParts>
  <Company>Unite Here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14, 2006</dc:title>
  <dc:subject/>
  <dc:creator>mpascual</dc:creator>
  <cp:keywords/>
  <cp:lastModifiedBy>JLangford</cp:lastModifiedBy>
  <cp:revision>2</cp:revision>
  <cp:lastPrinted>2007-01-17T01:51:00Z</cp:lastPrinted>
  <dcterms:created xsi:type="dcterms:W3CDTF">2018-07-17T14:56:00Z</dcterms:created>
  <dcterms:modified xsi:type="dcterms:W3CDTF">2018-07-17T14:56:00Z</dcterms:modified>
</cp:coreProperties>
</file>